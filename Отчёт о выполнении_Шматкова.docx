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2F17AA">
        <w:trPr>
          <w:trHeight w:val="706"/>
        </w:trPr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p w:rsidR="008F5B59" w:rsidRPr="00A81F49" w:rsidRDefault="00626B2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23.11</w:t>
                      </w:r>
                      <w:r w:rsidR="00D92497">
                        <w:rPr>
                          <w:noProof/>
                        </w:rPr>
                        <w:t>.2019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782DDF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</w:t>
      </w:r>
      <w:r w:rsidR="00626B27">
        <w:t>равление базами данных» выполнила студентка: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6B27">
            <w:t>Мария Шматкова</w:t>
          </w:r>
          <w:r w:rsidR="002F17AA">
            <w:t>, группа БМТ2-31</w:t>
          </w:r>
        </w:sdtContent>
      </w:sdt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  <w:rPr>
                <w:u w:val="double"/>
              </w:rPr>
            </w:pPr>
            <w:r w:rsidRPr="00A81F49">
              <w:rPr>
                <w:lang w:eastAsia="ru-RU"/>
              </w:rPr>
              <mc:AlternateContent>
                <mc:Choice Requires="wpg">
                  <w:drawing>
                    <wp:inline distT="0" distB="0" distL="0" distR="0" wp14:anchorId="52F98269" wp14:editId="490CC605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75CBAD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Iw9CSLVBQAAUxIAAA4A&#10;AAAAAAAAAAAAAAAALgIAAGRycy9lMm9Eb2MueG1sUEsBAi0AFAAGAAgAAAAhAPgMKZnYAAAAAwEA&#10;AA8AAAAAAAAAAAAAAAAALwgAAGRycy9kb3ducmV2LnhtbFBLBQYAAAAABAAEAPMAAAA0CQAAAAA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2C6224" w:rsidRDefault="006A6B78" w:rsidP="00E9213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является крупнейшим в</w:t>
            </w:r>
            <w:r w:rsidRPr="006A6B78">
              <w:t>еб-сервис</w:t>
            </w:r>
            <w:r>
              <w:t>ом</w:t>
            </w:r>
            <w:r w:rsidRPr="006A6B78">
              <w:t xml:space="preserve"> для хостинга IT-проектов и их совместной разработки.</w:t>
            </w:r>
            <w:r>
              <w:t xml:space="preserve"> </w:t>
            </w:r>
            <w:r w:rsidR="00E9213B">
              <w:t xml:space="preserve">В рамках домашнего задания был пройден курс </w:t>
            </w:r>
            <w:r w:rsidR="00B17D33">
              <w:t xml:space="preserve">«Первый день на </w:t>
            </w:r>
            <w:r w:rsidR="00B17D33">
              <w:rPr>
                <w:lang w:val="en-US"/>
              </w:rPr>
              <w:t>GitHub</w:t>
            </w:r>
            <w:r w:rsidR="00B17D33">
              <w:t>»</w:t>
            </w:r>
            <w:r w:rsidR="00E9213B" w:rsidRPr="00E9213B">
              <w:t xml:space="preserve"> </w:t>
            </w:r>
            <w:r w:rsidR="00E9213B">
              <w:t>на платформе Learning La</w:t>
            </w:r>
            <w:r w:rsidR="00E9213B">
              <w:rPr>
                <w:lang w:val="en-US"/>
              </w:rPr>
              <w:t>b</w:t>
            </w:r>
            <w:r w:rsidR="00E9213B" w:rsidRPr="00E9213B">
              <w:t xml:space="preserve"> (</w:t>
            </w:r>
            <w:hyperlink r:id="rId9" w:history="1">
              <w:r w:rsidR="00E9213B">
                <w:rPr>
                  <w:rStyle w:val="aff3"/>
                </w:rPr>
                <w:t>https://lab.github.com/</w:t>
              </w:r>
            </w:hyperlink>
            <w:r w:rsidR="00E9213B" w:rsidRPr="00E9213B">
              <w:t xml:space="preserve">). </w:t>
            </w:r>
            <w:r w:rsidR="00E9213B">
              <w:t>Курс включает в себя</w:t>
            </w:r>
            <w:r>
              <w:t xml:space="preserve"> подкурсы «Введение в </w:t>
            </w:r>
            <w:r>
              <w:rPr>
                <w:lang w:val="en-US"/>
              </w:rPr>
              <w:t>GitHub</w:t>
            </w:r>
            <w:r>
              <w:t>» , «</w:t>
            </w:r>
            <w:r w:rsidRPr="006A6B78">
              <w:t>Общение с помощью Markdown</w:t>
            </w:r>
            <w:r>
              <w:t xml:space="preserve">» и «Загрузка </w:t>
            </w:r>
            <w:r w:rsidRPr="006A6B78">
              <w:t>проекта на GitHub</w:t>
            </w:r>
            <w:r>
              <w:t xml:space="preserve">».  </w:t>
            </w:r>
          </w:p>
          <w:p w:rsidR="00A02727" w:rsidRDefault="00A02727" w:rsidP="00E9213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727">
              <w:t>GitHub</w:t>
            </w:r>
            <w:r>
              <w:t xml:space="preserve"> содержит такие важные функции</w:t>
            </w:r>
            <w:r w:rsidRPr="00A02727">
              <w:t xml:space="preserve"> как Issues, Projects, Pull Requests.</w:t>
            </w:r>
            <w:r>
              <w:t xml:space="preserve"> </w:t>
            </w:r>
          </w:p>
          <w:p w:rsidR="00A02727" w:rsidRDefault="00A02727" w:rsidP="00E9213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Issues</w:t>
            </w:r>
            <w:r w:rsidRPr="00A02727">
              <w:t xml:space="preserve"> </w:t>
            </w:r>
            <w:r>
              <w:t xml:space="preserve">– это система учёта ошибок. </w:t>
            </w:r>
          </w:p>
          <w:p w:rsidR="00A02727" w:rsidRPr="00A02727" w:rsidRDefault="00A02727" w:rsidP="00E9213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Projects</w:t>
            </w:r>
            <w:r w:rsidRPr="00A02727">
              <w:t xml:space="preserve"> - </w:t>
            </w:r>
            <w:r>
              <w:t>это хранилище заметок</w:t>
            </w:r>
            <w:r>
              <w:rPr>
                <w:lang w:val="en-US"/>
              </w:rPr>
              <w:t>.</w:t>
            </w:r>
          </w:p>
          <w:p w:rsidR="006A6B78" w:rsidRPr="00B17D33" w:rsidRDefault="006A6B78" w:rsidP="00514F9E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7D33">
              <w:rPr>
                <w:b/>
              </w:rPr>
              <w:t xml:space="preserve">«Введение в </w:t>
            </w:r>
            <w:r w:rsidRPr="00B17D33">
              <w:rPr>
                <w:b/>
                <w:lang w:val="en-US"/>
              </w:rPr>
              <w:t>GitHub</w:t>
            </w:r>
            <w:r w:rsidRPr="00B17D33">
              <w:rPr>
                <w:b/>
              </w:rPr>
              <w:t>»</w:t>
            </w:r>
          </w:p>
          <w:p w:rsidR="00A02727" w:rsidRDefault="00A02727" w:rsidP="00A02727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 этом проходит обучение по использованию  системы учёта ошибок</w:t>
            </w:r>
            <w:r w:rsidR="000E1D0C">
              <w:t>, управлению</w:t>
            </w:r>
            <w:r>
              <w:t xml:space="preserve"> уведомлениями</w:t>
            </w:r>
            <w:r w:rsidR="000E1D0C">
              <w:t>, созданию новых веткок, записи изменений в репозиторий.</w:t>
            </w:r>
          </w:p>
          <w:p w:rsidR="00514F9E" w:rsidRPr="00B17D33" w:rsidRDefault="00514F9E" w:rsidP="00514F9E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17D33">
              <w:rPr>
                <w:b/>
              </w:rPr>
              <w:t>«Общение с помощью Markdown»</w:t>
            </w:r>
          </w:p>
          <w:p w:rsidR="00514F9E" w:rsidRDefault="00514F9E" w:rsidP="00514F9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Markdown</w:t>
            </w:r>
            <w:r w:rsidRPr="00514F9E">
              <w:t xml:space="preserve"> – </w:t>
            </w:r>
            <w:r>
              <w:t xml:space="preserve">это </w:t>
            </w:r>
            <w:r w:rsidRPr="000E1D0C">
              <w:t>облегчённый язык разметки, созданный с целью написания наиболее читаемого и удобного для правки текста, но пригодного для преобразования в языки для продвинутых публикаций (HTML, Rich Text и других).</w:t>
            </w:r>
            <w:r>
              <w:t xml:space="preserve"> </w:t>
            </w:r>
            <w:r w:rsidRPr="00514F9E">
              <w:t>Markdown является одним из наиболее важных способов, с помощью которого разработчики могут сделать свое общение понятным и упорядоченным по вопросам и запросам.</w:t>
            </w:r>
            <w:r>
              <w:t xml:space="preserve"> </w:t>
            </w:r>
          </w:p>
          <w:p w:rsidR="00514F9E" w:rsidRDefault="00514F9E" w:rsidP="00514F9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Этот курс учит использовать</w:t>
            </w:r>
            <w:r>
              <w:t xml:space="preserve"> Markdown для добавления списков, изображений и ссылок в </w:t>
            </w:r>
            <w:r>
              <w:t>комментарии или текстовые файлы, определять</w:t>
            </w:r>
            <w:r>
              <w:t>, где и как использоват</w:t>
            </w:r>
            <w:r>
              <w:t>ь Markdown в репозитории GitHub.</w:t>
            </w:r>
          </w:p>
          <w:p w:rsidR="002C6224" w:rsidRDefault="00B17D33" w:rsidP="00514F9E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17D33">
              <w:rPr>
                <w:b/>
              </w:rPr>
              <w:t>«Загрузка проекта на GitHub»</w:t>
            </w:r>
          </w:p>
          <w:p w:rsidR="00B17D33" w:rsidRDefault="00B17D33" w:rsidP="00B17D3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Этот курс помогает </w:t>
            </w:r>
            <w:r w:rsidRPr="00B17D33">
              <w:t>беспрепятственно загрузить свой локальный проект в GitHub и предоставляет важные послед</w:t>
            </w:r>
            <w:r>
              <w:t xml:space="preserve">ующие шаги для управлени </w:t>
            </w:r>
            <w:r w:rsidRPr="00B17D33">
              <w:t>проектом и ознакомления с участием сообщества.</w:t>
            </w:r>
            <w:r>
              <w:t xml:space="preserve"> </w:t>
            </w:r>
          </w:p>
          <w:p w:rsidR="00B17D33" w:rsidRPr="00B17D33" w:rsidRDefault="00B17D33" w:rsidP="00B17D3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Курс обучает добавлению файлов в репозиторий, созданию важных файлов  Git, таких</w:t>
            </w:r>
            <w:r>
              <w:t xml:space="preserve"> как .gitignore</w:t>
            </w:r>
            <w:r>
              <w:t xml:space="preserve">, определяет </w:t>
            </w:r>
            <w:r>
              <w:t>важные следующие шаги для управления</w:t>
            </w:r>
            <w:r>
              <w:t xml:space="preserve"> хранилищем.</w:t>
            </w:r>
          </w:p>
          <w:p w:rsidR="00B17D33" w:rsidRPr="00B17D33" w:rsidRDefault="00B17D33" w:rsidP="00B17D3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Start w:id="0" w:name="_GoBack"/>
    <w:bookmarkEnd w:id="0"/>
    <w:p w:rsidR="009C6C28" w:rsidRPr="00A81F49" w:rsidRDefault="00782DDF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eastAsia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Pr="00514F9E" w:rsidRDefault="002F17AA" w:rsidP="002F17A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Был создан аккаунт для использования </w:t>
            </w:r>
            <w:r>
              <w:rPr>
                <w:lang w:val="en-US"/>
              </w:rPr>
              <w:t>GitHub</w:t>
            </w:r>
            <w:r w:rsidRPr="002F17AA">
              <w:t xml:space="preserve">, </w:t>
            </w:r>
            <w:r w:rsidR="00B17D33">
              <w:t>создан</w:t>
            </w:r>
            <w:r>
              <w:t xml:space="preserve">ны учебные репозитории </w:t>
            </w:r>
            <w:r w:rsidRPr="002F17AA">
              <w:t>github-slideshow</w:t>
            </w:r>
            <w:r>
              <w:t xml:space="preserve">, </w:t>
            </w:r>
            <w:r w:rsidRPr="002F17AA">
              <w:t>github-pages-with-jekyll</w:t>
            </w:r>
            <w:r>
              <w:t xml:space="preserve">, </w:t>
            </w:r>
            <w:r w:rsidR="00B17D33">
              <w:t xml:space="preserve"> </w:t>
            </w:r>
            <w:r w:rsidR="00B17D33" w:rsidRPr="00B17D33">
              <w:t>github-upload</w:t>
            </w:r>
            <w:r>
              <w:t xml:space="preserve">. </w:t>
            </w:r>
          </w:p>
        </w:tc>
      </w:tr>
    </w:tbl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514F9E" w:rsidRPr="00514F9E" w:rsidRDefault="00514F9E" w:rsidP="00514F9E"/>
        </w:tc>
        <w:tc>
          <w:tcPr>
            <w:tcW w:w="3215" w:type="dxa"/>
            <w:vAlign w:val="bottom"/>
          </w:tcPr>
          <w:p w:rsidR="009C6C28" w:rsidRPr="00A81F49" w:rsidRDefault="00782DDF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F17AA">
                  <w:t>Мария Шматкова, группа БМТ2-31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2F17AA">
        <w:trPr>
          <w:trHeight w:val="139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10"/>
      <w:headerReference w:type="first" r:id="rId11"/>
      <w:footerReference w:type="first" r:id="rId12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DDF" w:rsidRDefault="00782DDF">
      <w:pPr>
        <w:spacing w:after="0" w:line="240" w:lineRule="auto"/>
      </w:pPr>
      <w:r>
        <w:separator/>
      </w:r>
    </w:p>
  </w:endnote>
  <w:endnote w:type="continuationSeparator" w:id="0">
    <w:p w:rsidR="00782DDF" w:rsidRDefault="0078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782DDF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17AA">
                <w:t>Мария Шматкова, группа БМТ2-31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626B27">
                <w:t>23.11.2019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2F17A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17AA">
                <w:t>Мария Шматкова, группа БМТ2-31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626B27">
                <w:t>23.11.2019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2F17AA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DDF" w:rsidRDefault="00782DDF">
      <w:pPr>
        <w:spacing w:after="0" w:line="240" w:lineRule="auto"/>
      </w:pPr>
      <w:r>
        <w:separator/>
      </w:r>
    </w:p>
  </w:footnote>
  <w:footnote w:type="continuationSeparator" w:id="0">
    <w:p w:rsidR="00782DDF" w:rsidRDefault="0078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30C52"/>
    <w:multiLevelType w:val="hybridMultilevel"/>
    <w:tmpl w:val="BB48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07959"/>
    <w:multiLevelType w:val="hybridMultilevel"/>
    <w:tmpl w:val="50EA7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59"/>
    <w:rsid w:val="000003D1"/>
    <w:rsid w:val="00006632"/>
    <w:rsid w:val="00011CC2"/>
    <w:rsid w:val="00051324"/>
    <w:rsid w:val="000C146E"/>
    <w:rsid w:val="000E1D0C"/>
    <w:rsid w:val="00114AFA"/>
    <w:rsid w:val="00154E3F"/>
    <w:rsid w:val="00175D7F"/>
    <w:rsid w:val="002164DC"/>
    <w:rsid w:val="002C6224"/>
    <w:rsid w:val="002F17AA"/>
    <w:rsid w:val="0032517A"/>
    <w:rsid w:val="00430971"/>
    <w:rsid w:val="00461138"/>
    <w:rsid w:val="0046686E"/>
    <w:rsid w:val="004842A5"/>
    <w:rsid w:val="004958EB"/>
    <w:rsid w:val="00514F9E"/>
    <w:rsid w:val="0052319D"/>
    <w:rsid w:val="005249E1"/>
    <w:rsid w:val="005762C3"/>
    <w:rsid w:val="005A2DD8"/>
    <w:rsid w:val="005D5C74"/>
    <w:rsid w:val="00626B27"/>
    <w:rsid w:val="00645A25"/>
    <w:rsid w:val="00654881"/>
    <w:rsid w:val="006A203A"/>
    <w:rsid w:val="006A6B78"/>
    <w:rsid w:val="006B23CE"/>
    <w:rsid w:val="006F4D71"/>
    <w:rsid w:val="00755059"/>
    <w:rsid w:val="007821FB"/>
    <w:rsid w:val="00782DDF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02727"/>
    <w:rsid w:val="00A1349D"/>
    <w:rsid w:val="00A27041"/>
    <w:rsid w:val="00A81F49"/>
    <w:rsid w:val="00B17D33"/>
    <w:rsid w:val="00B55DE2"/>
    <w:rsid w:val="00B74C65"/>
    <w:rsid w:val="00D04347"/>
    <w:rsid w:val="00D92497"/>
    <w:rsid w:val="00DB279F"/>
    <w:rsid w:val="00DD1797"/>
    <w:rsid w:val="00E10A0E"/>
    <w:rsid w:val="00E223AE"/>
    <w:rsid w:val="00E9213B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35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lab.github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472AC5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472AC5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472AC5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472AC5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472AC5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472AC5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472AC5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472AC5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472AC5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472AC5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472AC5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472AC5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472AC5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472AC5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09"/>
    <w:rsid w:val="002B34A1"/>
    <w:rsid w:val="00472AC5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Кобелев</dc:creator>
  <cp:keywords>23.11.2019</cp:keywords>
  <cp:lastModifiedBy>Мария Шматкова</cp:lastModifiedBy>
  <cp:revision>2</cp:revision>
  <dcterms:created xsi:type="dcterms:W3CDTF">2019-11-23T13:24:00Z</dcterms:created>
  <dcterms:modified xsi:type="dcterms:W3CDTF">2019-11-23T13:24:00Z</dcterms:modified>
  <cp:contentStatus>Мария Шматкова, группа БМТ2-31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